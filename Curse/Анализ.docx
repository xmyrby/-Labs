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EE928" w14:textId="4AE3B618" w:rsidR="00895170" w:rsidRPr="00D73C0A" w:rsidRDefault="00E2667D" w:rsidP="00D65357">
      <w:pPr>
        <w:pStyle w:val="1"/>
        <w:ind w:left="720"/>
        <w:rPr>
          <w:sz w:val="40"/>
          <w:szCs w:val="40"/>
        </w:rPr>
      </w:pPr>
      <w:r w:rsidRPr="00E2667D">
        <w:rPr>
          <w:sz w:val="40"/>
          <w:szCs w:val="40"/>
        </w:rPr>
        <w:t xml:space="preserve">Сравнительный анализ жанра </w:t>
      </w:r>
      <w:r w:rsidR="00D73C0A">
        <w:rPr>
          <w:sz w:val="40"/>
          <w:szCs w:val="40"/>
          <w:lang w:val="en-US"/>
        </w:rPr>
        <w:t>Roguelike</w:t>
      </w:r>
    </w:p>
    <w:p w14:paraId="59AC9737" w14:textId="6B222AFD" w:rsidR="00E2667D" w:rsidRDefault="00D73C0A" w:rsidP="00E2667D">
      <w:r>
        <w:rPr>
          <w:lang w:val="en-US"/>
        </w:rPr>
        <w:t>Roguelike</w:t>
      </w:r>
      <w:r w:rsidR="00E2667D">
        <w:t xml:space="preserve"> - видеоигровой жанр,</w:t>
      </w:r>
      <w:r w:rsidR="00E2667D" w:rsidRPr="00233A30">
        <w:rPr>
          <w:rFonts w:cs="Times New Roman"/>
          <w:color w:val="000000" w:themeColor="text1"/>
        </w:rPr>
        <w:t xml:space="preserve"> </w:t>
      </w:r>
      <w:r w:rsidR="00293241">
        <w:rPr>
          <w:rFonts w:cs="Times New Roman"/>
          <w:color w:val="000000" w:themeColor="text1"/>
          <w:szCs w:val="28"/>
          <w:shd w:val="clear" w:color="auto" w:fill="FFFFFF"/>
        </w:rPr>
        <w:t>х</w:t>
      </w:r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 xml:space="preserve">арактерными особенностями </w:t>
      </w:r>
      <w:r w:rsidR="00293241">
        <w:rPr>
          <w:rFonts w:cs="Times New Roman"/>
          <w:color w:val="000000" w:themeColor="text1"/>
          <w:szCs w:val="28"/>
          <w:shd w:val="clear" w:color="auto" w:fill="FFFFFF"/>
        </w:rPr>
        <w:t xml:space="preserve">которого </w:t>
      </w:r>
      <w:r w:rsidR="00293241" w:rsidRPr="00233A30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>являются генерируемые случайным образом уровни, </w:t>
      </w:r>
      <w:hyperlink r:id="rId9" w:tooltip="Пошаговая тактика" w:history="1">
        <w:r w:rsidR="00233A30" w:rsidRPr="00233A30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пошаговость</w:t>
        </w:r>
      </w:hyperlink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> и необратимость смерти персонажа — в случае его гибели игрок не может загрузить игру и должен начать её заново</w:t>
      </w:r>
      <w:hyperlink r:id="rId10" w:anchor="%D0%9E%D1%81%D0%BE%D0%B1%D0%B5%D0%BD%D0%BD%D0%BE%D1%81%D1%82%D0%B8" w:history="1"/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>. Многие </w:t>
      </w:r>
      <w:r w:rsidR="00233A30" w:rsidRPr="00233A30">
        <w:rPr>
          <w:rFonts w:cs="Times New Roman"/>
          <w:iCs/>
          <w:color w:val="000000" w:themeColor="text1"/>
          <w:szCs w:val="28"/>
          <w:shd w:val="clear" w:color="auto" w:fill="FFFFFF"/>
        </w:rPr>
        <w:t>roguelike</w:t>
      </w:r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> выполнены в декорациях </w:t>
      </w:r>
      <w:hyperlink r:id="rId11" w:tooltip="Эпическое фэнтези" w:history="1">
        <w:r w:rsidR="00233A30" w:rsidRPr="00233A30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эпического фэнтези</w:t>
        </w:r>
      </w:hyperlink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> под сильным влиянием </w:t>
      </w:r>
      <w:hyperlink r:id="rId12" w:tooltip="Настольная ролевая игра" w:history="1">
        <w:r w:rsidR="00233A30" w:rsidRPr="00233A30">
          <w:rPr>
            <w:rStyle w:val="aa"/>
            <w:rFonts w:cs="Times New Roman"/>
            <w:color w:val="000000" w:themeColor="text1"/>
            <w:szCs w:val="28"/>
            <w:u w:val="none"/>
            <w:shd w:val="clear" w:color="auto" w:fill="FFFFFF"/>
          </w:rPr>
          <w:t>настольных ролевых игр</w:t>
        </w:r>
      </w:hyperlink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> наподобие </w:t>
      </w:r>
      <w:hyperlink r:id="rId13" w:tooltip="Dungeons &amp; Dragons" w:history="1">
        <w:r w:rsidR="00233A30" w:rsidRPr="00233A30">
          <w:rPr>
            <w:rStyle w:val="aa"/>
            <w:rFonts w:cs="Times New Roman"/>
            <w:iCs/>
            <w:color w:val="000000" w:themeColor="text1"/>
            <w:szCs w:val="28"/>
            <w:u w:val="none"/>
            <w:shd w:val="clear" w:color="auto" w:fill="FFFFFF"/>
          </w:rPr>
          <w:t>Dungeons &amp; Dragons</w:t>
        </w:r>
      </w:hyperlink>
      <w:r w:rsidR="00233A30" w:rsidRPr="00233A30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096B9EC0" w14:textId="2C659045" w:rsidR="00705DD0" w:rsidRDefault="008C69D0" w:rsidP="00705DD0">
      <w:pPr>
        <w:pStyle w:val="2"/>
        <w:rPr>
          <w:szCs w:val="40"/>
        </w:rPr>
      </w:pPr>
      <w:r>
        <w:rPr>
          <w:szCs w:val="40"/>
          <w:lang w:val="en-US"/>
        </w:rPr>
        <w:t>Desktop Dungeons</w:t>
      </w:r>
    </w:p>
    <w:p w14:paraId="4CFD1EB3" w14:textId="77777777" w:rsidR="00150B37" w:rsidRPr="00D73C0A" w:rsidRDefault="00150B37" w:rsidP="00150B37">
      <w:pPr>
        <w:rPr>
          <w:rFonts w:eastAsiaTheme="majorEastAsia" w:cstheme="majorBidi"/>
          <w:sz w:val="40"/>
          <w:szCs w:val="40"/>
        </w:rPr>
      </w:pPr>
      <w:r>
        <w:rPr>
          <w:lang w:val="en-US"/>
        </w:rPr>
        <w:t>Desktop</w:t>
      </w:r>
      <w:r w:rsidRPr="00D73C0A">
        <w:t xml:space="preserve"> </w:t>
      </w:r>
      <w:r>
        <w:rPr>
          <w:lang w:val="en-US"/>
        </w:rPr>
        <w:t>Dungeons</w:t>
      </w:r>
      <w:r>
        <w:t xml:space="preserve"> – Однопользовательская игра – головоломка, в стиле </w:t>
      </w:r>
      <w:r>
        <w:rPr>
          <w:lang w:val="en-US"/>
        </w:rPr>
        <w:t>roguelike</w:t>
      </w:r>
      <w:r>
        <w:t>, в</w:t>
      </w:r>
      <w:r w:rsidRPr="009E5D7B">
        <w:rPr>
          <w:rFonts w:cs="Times New Roman"/>
          <w:color w:val="202122"/>
          <w:szCs w:val="28"/>
          <w:shd w:val="clear" w:color="auto" w:fill="FFFFFF"/>
        </w:rPr>
        <w:t xml:space="preserve"> игре игроки перемещаются по подземелью, заполненному монстрами, прежде чем сразиться с финальным боссом подземелья. В игре есть качества головоломки, поскольку игроки должны найти лучшие способы использования предметов, заклинаний и улучшений, чтобы добраться до финального босса, не теряя при этом слишком много здоровья своего персонажа.</w:t>
      </w:r>
    </w:p>
    <w:p w14:paraId="2078951C" w14:textId="77777777" w:rsidR="00150B37" w:rsidRPr="00150B37" w:rsidRDefault="00150B37" w:rsidP="00150B37"/>
    <w:p w14:paraId="12234F77" w14:textId="1DC59F43" w:rsidR="00CA09C8" w:rsidRPr="00CA09C8" w:rsidRDefault="00D73C0A" w:rsidP="00D96F3C">
      <w:pPr>
        <w:pStyle w:val="af7"/>
      </w:pPr>
      <w:r>
        <w:rPr>
          <w:noProof/>
          <w:lang w:eastAsia="ru-RU"/>
        </w:rPr>
        <w:drawing>
          <wp:inline distT="0" distB="0" distL="0" distR="0" wp14:anchorId="1D06E25D" wp14:editId="282EAFAA">
            <wp:extent cx="5972101" cy="4465122"/>
            <wp:effectExtent l="0" t="0" r="0" b="0"/>
            <wp:docPr id="2" name="Рисунок 2" descr="C:\Users\User\Desktop\ss_5a07f3621b14c9bd7d3a6448369e7664ce4858d5.1920x1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s_5a07f3621b14c9bd7d3a6448369e7664ce4858d5.1920x108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40" cy="446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4E10" w14:textId="77777777" w:rsidR="00A1568D" w:rsidRDefault="00A1568D" w:rsidP="00705DD0"/>
    <w:p w14:paraId="03385D21" w14:textId="23203486" w:rsidR="00705DD0" w:rsidRDefault="00705DD0" w:rsidP="00705DD0">
      <w:pPr>
        <w:rPr>
          <w:lang w:val="en-US"/>
        </w:rPr>
      </w:pPr>
      <w:r>
        <w:t>Механики</w:t>
      </w:r>
      <w:r>
        <w:rPr>
          <w:lang w:val="en-US"/>
        </w:rPr>
        <w:t>:</w:t>
      </w:r>
    </w:p>
    <w:p w14:paraId="258BBE97" w14:textId="2340FE67" w:rsidR="00705DD0" w:rsidRPr="00A571B7" w:rsidRDefault="0024103A" w:rsidP="005671F2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Классы персонажа</w:t>
      </w:r>
      <w:r w:rsidR="00705DD0">
        <w:rPr>
          <w:b/>
          <w:bCs/>
        </w:rPr>
        <w:t xml:space="preserve">. </w:t>
      </w:r>
      <w:r>
        <w:t>Игрок может выбрать класс персонажа. Каждый класс даёт определенные бонусы в игре.</w:t>
      </w:r>
    </w:p>
    <w:p w14:paraId="40E80BBF" w14:textId="6DBE61AB" w:rsidR="00A571B7" w:rsidRPr="00A571B7" w:rsidRDefault="00A571B7" w:rsidP="00A571B7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Случайная генерация. </w:t>
      </w:r>
      <w:r>
        <w:t>Мир игры генерируется случайным образом, что позволяет сделать каждую партию уникальной.</w:t>
      </w:r>
    </w:p>
    <w:p w14:paraId="49F7A6C5" w14:textId="5F771D99" w:rsidR="0024103A" w:rsidRPr="0024103A" w:rsidRDefault="0024103A" w:rsidP="0024103A">
      <w:pPr>
        <w:pStyle w:val="a4"/>
        <w:numPr>
          <w:ilvl w:val="0"/>
          <w:numId w:val="1"/>
        </w:numPr>
        <w:rPr>
          <w:b/>
          <w:bCs/>
        </w:rPr>
      </w:pPr>
      <w:r w:rsidRPr="00705DD0">
        <w:rPr>
          <w:b/>
          <w:bCs/>
        </w:rPr>
        <w:t xml:space="preserve">Разные виды </w:t>
      </w:r>
      <w:r>
        <w:rPr>
          <w:b/>
          <w:bCs/>
        </w:rPr>
        <w:t xml:space="preserve">заклинаний. </w:t>
      </w:r>
      <w:r>
        <w:t xml:space="preserve">Заклинания могут не только наносить урон, но и раскрывать скрытые клетки карты. </w:t>
      </w:r>
    </w:p>
    <w:p w14:paraId="7E87AAC3" w14:textId="2FF58382" w:rsidR="00705DD0" w:rsidRPr="00F5605E" w:rsidRDefault="0092657F" w:rsidP="005671F2">
      <w:pPr>
        <w:pStyle w:val="a4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Разнообразие врагов</w:t>
      </w:r>
      <w:r w:rsidR="00705DD0" w:rsidRPr="00705DD0">
        <w:rPr>
          <w:b/>
          <w:bCs/>
        </w:rPr>
        <w:t>.</w:t>
      </w:r>
      <w:r w:rsidR="00705DD0">
        <w:t xml:space="preserve"> </w:t>
      </w:r>
      <w:r>
        <w:t>Враги не только атакуют, но могут использовать разные заклинания, а так же обладать разным поведением, например атаковать первыми или блокировать урон из определенных источников.</w:t>
      </w:r>
    </w:p>
    <w:p w14:paraId="6F3DF95C" w14:textId="0BA32956" w:rsidR="00F5605E" w:rsidRPr="00B70A62" w:rsidRDefault="00325E61" w:rsidP="00F5605E">
      <w:pPr>
        <w:pStyle w:val="2"/>
        <w:rPr>
          <w:szCs w:val="40"/>
        </w:rPr>
      </w:pPr>
      <w:r>
        <w:rPr>
          <w:szCs w:val="40"/>
          <w:lang w:val="en-US"/>
        </w:rPr>
        <w:t>Caves</w:t>
      </w:r>
    </w:p>
    <w:p w14:paraId="64A369F9" w14:textId="514D099A" w:rsidR="00B70A62" w:rsidRPr="00FE1FD7" w:rsidRDefault="00B70A62" w:rsidP="00B70A62">
      <w:r>
        <w:rPr>
          <w:lang w:val="en-US"/>
        </w:rPr>
        <w:t>Caves</w:t>
      </w:r>
      <w:r w:rsidRPr="00362BDD">
        <w:t xml:space="preserve"> - </w:t>
      </w:r>
      <w:r w:rsidRPr="00FE1FD7">
        <w:t>Игра представля</w:t>
      </w:r>
      <w:r w:rsidR="00362BDD">
        <w:t>ющая</w:t>
      </w:r>
      <w:r w:rsidRPr="00FE1FD7">
        <w:t xml:space="preserve"> собой пошагов</w:t>
      </w:r>
      <w:r>
        <w:t>ый</w:t>
      </w:r>
      <w:r w:rsidRPr="00FE1FD7">
        <w:t xml:space="preserve"> Roguelike, выполненн</w:t>
      </w:r>
      <w:r w:rsidR="00362BDD">
        <w:t>ая</w:t>
      </w:r>
      <w:r w:rsidRPr="00FE1FD7">
        <w:t xml:space="preserve"> в пиксель-арт стиле. Главной отличительной особенностью игры является наличие пещер и возможность прокопать себе путь киркой. В игре соседствуют как магия, так и технологии.</w:t>
      </w:r>
    </w:p>
    <w:p w14:paraId="62B3C9EF" w14:textId="0D75926D" w:rsidR="009D0B52" w:rsidRPr="009D0B52" w:rsidRDefault="009D0B52" w:rsidP="00D96F3C">
      <w:pPr>
        <w:pStyle w:val="af7"/>
      </w:pPr>
    </w:p>
    <w:p w14:paraId="4999CC3B" w14:textId="77777777" w:rsidR="00FE1FD7" w:rsidRDefault="00FE1FD7" w:rsidP="00FE1FD7">
      <w:pPr>
        <w:pStyle w:val="af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007C0" wp14:editId="37302CBA">
            <wp:extent cx="6115685" cy="3443605"/>
            <wp:effectExtent l="0" t="0" r="0" b="4445"/>
            <wp:docPr id="3" name="Рисунок 3" descr="C:\Users\User\Desktop\cavesroguelik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vesroguelike-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7D3A" w14:textId="77777777" w:rsidR="00A1568D" w:rsidRDefault="00A1568D" w:rsidP="00F5605E"/>
    <w:p w14:paraId="6F300F3A" w14:textId="0D45B53A" w:rsidR="00F5605E" w:rsidRPr="007A7E65" w:rsidRDefault="00F5605E" w:rsidP="00F5605E">
      <w:r>
        <w:t>Механики</w:t>
      </w:r>
      <w:r w:rsidRPr="007A7E65">
        <w:t>:</w:t>
      </w:r>
    </w:p>
    <w:p w14:paraId="23C0E050" w14:textId="388D01E7" w:rsidR="00F5605E" w:rsidRDefault="007A7E65" w:rsidP="005671F2">
      <w:pPr>
        <w:pStyle w:val="a4"/>
        <w:numPr>
          <w:ilvl w:val="0"/>
          <w:numId w:val="2"/>
        </w:numPr>
      </w:pPr>
      <w:r>
        <w:rPr>
          <w:b/>
          <w:bCs/>
        </w:rPr>
        <w:t>Система перков</w:t>
      </w:r>
      <w:r w:rsidR="00F5605E" w:rsidRPr="00F5605E">
        <w:rPr>
          <w:b/>
          <w:bCs/>
        </w:rPr>
        <w:t>.</w:t>
      </w:r>
      <w:r w:rsidR="00F5605E">
        <w:t xml:space="preserve"> </w:t>
      </w:r>
      <w:r>
        <w:t xml:space="preserve">Перки - </w:t>
      </w:r>
      <w:r w:rsidRPr="007A7E65">
        <w:t>пассивные умения, расширяющие способности вашего персонажа. Перки можно приобрести за специальные очки перков</w:t>
      </w:r>
      <w:r>
        <w:t>, перки влияют на многие параметры в игре, давая игроку бонусы в определенных ситуациях.</w:t>
      </w:r>
    </w:p>
    <w:p w14:paraId="7E8D3C33" w14:textId="23538130" w:rsidR="001D008F" w:rsidRPr="001D008F" w:rsidRDefault="001D008F" w:rsidP="001D008F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Случайная генерация. </w:t>
      </w:r>
      <w:r>
        <w:t>Мир игры генерируется случайным образом, что позволяет сделать каждую партию уникальной.</w:t>
      </w:r>
    </w:p>
    <w:p w14:paraId="62CDFB3C" w14:textId="46C71904" w:rsidR="00F5605E" w:rsidRPr="005F6898" w:rsidRDefault="00D8642F" w:rsidP="005671F2">
      <w:pPr>
        <w:pStyle w:val="a4"/>
        <w:numPr>
          <w:ilvl w:val="0"/>
          <w:numId w:val="2"/>
        </w:numPr>
      </w:pPr>
      <w:r>
        <w:rPr>
          <w:b/>
          <w:bCs/>
        </w:rPr>
        <w:t>Ресурсы, чертежи и крафт</w:t>
      </w:r>
      <w:r w:rsidR="00B01381">
        <w:rPr>
          <w:b/>
          <w:bCs/>
        </w:rPr>
        <w:t>.</w:t>
      </w:r>
      <w:r w:rsidR="00B01381">
        <w:t xml:space="preserve"> </w:t>
      </w:r>
      <w:r>
        <w:t xml:space="preserve">Ресурсы - </w:t>
      </w:r>
      <w:r w:rsidRPr="00D8642F">
        <w:t>особая категория предметов, испол</w:t>
      </w:r>
      <w:r>
        <w:t xml:space="preserve">ьзуемая как валюта при покупке и </w:t>
      </w:r>
      <w:r w:rsidRPr="00D8642F">
        <w:t>улучшениях и крафте.</w:t>
      </w:r>
      <w:r>
        <w:t xml:space="preserve"> </w:t>
      </w:r>
      <w:r w:rsidR="005F6898">
        <w:t xml:space="preserve">Крафт </w:t>
      </w:r>
      <w:r w:rsidR="007B0429">
        <w:t>п</w:t>
      </w:r>
      <w:r w:rsidR="005F6898" w:rsidRPr="005F6898">
        <w:t xml:space="preserve">озволяет создавать уникальные предметы </w:t>
      </w:r>
      <w:r w:rsidR="007B0429">
        <w:t xml:space="preserve"> </w:t>
      </w:r>
      <w:r w:rsidR="005F6898" w:rsidRPr="005F6898">
        <w:t xml:space="preserve">из особых деталей </w:t>
      </w:r>
      <w:r w:rsidR="00E22590">
        <w:t xml:space="preserve">по чертежам </w:t>
      </w:r>
      <w:r w:rsidR="005F6898" w:rsidRPr="005F6898">
        <w:t>в убежище.</w:t>
      </w:r>
    </w:p>
    <w:p w14:paraId="0B1AD0CA" w14:textId="7A235FC9" w:rsidR="00190422" w:rsidRDefault="00A628EE" w:rsidP="00190422">
      <w:pPr>
        <w:pStyle w:val="a4"/>
        <w:numPr>
          <w:ilvl w:val="0"/>
          <w:numId w:val="2"/>
        </w:numPr>
      </w:pPr>
      <w:r>
        <w:rPr>
          <w:b/>
          <w:bCs/>
        </w:rPr>
        <w:lastRenderedPageBreak/>
        <w:t>Разнообразие врагов</w:t>
      </w:r>
      <w:r w:rsidR="00190422">
        <w:rPr>
          <w:b/>
          <w:bCs/>
        </w:rPr>
        <w:t>.</w:t>
      </w:r>
      <w:r w:rsidR="00190422">
        <w:t xml:space="preserve"> </w:t>
      </w:r>
      <w:r w:rsidR="00D14124">
        <w:t>Враги делятся на фракции, каждая фракция дружественна внутри себя и враждебна к остальным.</w:t>
      </w:r>
    </w:p>
    <w:p w14:paraId="6C632E33" w14:textId="21E4C296" w:rsidR="001D008F" w:rsidRDefault="001D008F" w:rsidP="00190422">
      <w:pPr>
        <w:pStyle w:val="a4"/>
        <w:numPr>
          <w:ilvl w:val="0"/>
          <w:numId w:val="2"/>
        </w:numPr>
      </w:pPr>
      <w:r>
        <w:rPr>
          <w:b/>
          <w:bCs/>
        </w:rPr>
        <w:t>Взаимодействие с ландшафтом.</w:t>
      </w:r>
      <w:r>
        <w:t xml:space="preserve"> Игрок может уничтожать стены, что позволяет прорывать ходы в определенные скрытые комнаты.</w:t>
      </w:r>
    </w:p>
    <w:p w14:paraId="3E3A6EBA" w14:textId="33761975" w:rsidR="00C102D7" w:rsidRPr="00D33B3F" w:rsidRDefault="00C102D7" w:rsidP="00C102D7">
      <w:pPr>
        <w:pStyle w:val="a4"/>
        <w:numPr>
          <w:ilvl w:val="0"/>
          <w:numId w:val="2"/>
        </w:numPr>
        <w:rPr>
          <w:b/>
          <w:bCs/>
        </w:rPr>
      </w:pPr>
      <w:r w:rsidRPr="00705DD0">
        <w:rPr>
          <w:b/>
          <w:bCs/>
        </w:rPr>
        <w:t xml:space="preserve">Разные виды </w:t>
      </w:r>
      <w:r>
        <w:rPr>
          <w:b/>
          <w:bCs/>
        </w:rPr>
        <w:t xml:space="preserve">заклинаний. </w:t>
      </w:r>
      <w:r>
        <w:t>Игра позволяет использовать множество заклинаний, например телепортация или удар молнией.</w:t>
      </w:r>
    </w:p>
    <w:p w14:paraId="32446CFF" w14:textId="3717E2A6" w:rsidR="00D33B3F" w:rsidRPr="00D33B3F" w:rsidRDefault="00D33B3F" w:rsidP="00D33B3F">
      <w:pPr>
        <w:pStyle w:val="a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Питание. </w:t>
      </w:r>
      <w:r>
        <w:t>В игре можно восполнять здоровьем путём поглощения различной пищи, которая может еще и наложить негативные или положительные эффекты.</w:t>
      </w:r>
    </w:p>
    <w:p w14:paraId="577BDD42" w14:textId="456FF4E0" w:rsidR="00B01381" w:rsidRDefault="00EC49D7" w:rsidP="00190422">
      <w:pPr>
        <w:pStyle w:val="2"/>
        <w:rPr>
          <w:lang w:val="en-US"/>
        </w:rPr>
      </w:pPr>
      <w:r>
        <w:rPr>
          <w:lang w:val="en-US"/>
        </w:rPr>
        <w:t>N</w:t>
      </w:r>
      <w:r w:rsidR="00A8139C">
        <w:rPr>
          <w:lang w:val="en-US"/>
        </w:rPr>
        <w:t>etHack</w:t>
      </w:r>
    </w:p>
    <w:p w14:paraId="51C2D387" w14:textId="6F3B15DA" w:rsidR="00A8139C" w:rsidRPr="00A21F6D" w:rsidRDefault="00A8139C" w:rsidP="00A8139C">
      <w:r>
        <w:rPr>
          <w:lang w:val="en-US"/>
        </w:rPr>
        <w:t>NetHack</w:t>
      </w:r>
      <w:r w:rsidRPr="00A8139C">
        <w:t xml:space="preserve"> - Игра представляет собой очень сложный, динамический и непредсказуемый мир лабиринтов, в котором игрок сражается с различными существами, торгует, развивается и продвигается всё ниже, для того, чтобы завладеть Амулетом Йендора.</w:t>
      </w:r>
    </w:p>
    <w:p w14:paraId="0E4A7F33" w14:textId="77777777" w:rsidR="006720DA" w:rsidRPr="00A21F6D" w:rsidRDefault="006720DA" w:rsidP="00A8139C"/>
    <w:p w14:paraId="500ACDA7" w14:textId="27F237C9" w:rsidR="00D7573B" w:rsidRPr="00D7573B" w:rsidRDefault="00A8139C" w:rsidP="00D96F3C">
      <w:pPr>
        <w:pStyle w:val="af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EBEF0A" wp14:editId="2BCB0E59">
            <wp:extent cx="6115685" cy="3895090"/>
            <wp:effectExtent l="0" t="0" r="0" b="0"/>
            <wp:docPr id="4" name="Рисунок 4" descr="C:\Users\User\Desktop\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0B90" w14:textId="77777777" w:rsidR="00E94189" w:rsidRDefault="00E94189" w:rsidP="00EC0DEA"/>
    <w:p w14:paraId="4AA65780" w14:textId="77777777" w:rsidR="00EC0DEA" w:rsidRDefault="00EC0DEA" w:rsidP="00EC0DEA">
      <w:pPr>
        <w:rPr>
          <w:lang w:val="en-US"/>
        </w:rPr>
      </w:pPr>
      <w:r>
        <w:t>Механики</w:t>
      </w:r>
      <w:r>
        <w:rPr>
          <w:lang w:val="en-US"/>
        </w:rPr>
        <w:t>:</w:t>
      </w:r>
    </w:p>
    <w:p w14:paraId="40BD2D5F" w14:textId="64F1573F" w:rsidR="00B01381" w:rsidRDefault="0024103A" w:rsidP="005671F2">
      <w:pPr>
        <w:pStyle w:val="a4"/>
        <w:numPr>
          <w:ilvl w:val="0"/>
          <w:numId w:val="3"/>
        </w:numPr>
      </w:pPr>
      <w:r>
        <w:rPr>
          <w:b/>
          <w:bCs/>
        </w:rPr>
        <w:t>Классы</w:t>
      </w:r>
      <w:r w:rsidRPr="00A21F6D">
        <w:rPr>
          <w:b/>
          <w:bCs/>
        </w:rPr>
        <w:t xml:space="preserve"> </w:t>
      </w:r>
      <w:r>
        <w:rPr>
          <w:b/>
          <w:bCs/>
        </w:rPr>
        <w:t>персонажа</w:t>
      </w:r>
      <w:r w:rsidR="00EC0DEA" w:rsidRPr="006F3F31">
        <w:rPr>
          <w:b/>
          <w:bCs/>
        </w:rPr>
        <w:t>.</w:t>
      </w:r>
      <w:r w:rsidR="00EC0DEA">
        <w:t xml:space="preserve"> </w:t>
      </w:r>
      <w:r>
        <w:t>И</w:t>
      </w:r>
      <w:r w:rsidRPr="0024103A">
        <w:t>гроку предлагается выбрать роль, </w:t>
      </w:r>
      <w:hyperlink r:id="rId17" w:tooltip="Расы (фэнтези)" w:history="1">
        <w:r w:rsidRPr="0024103A">
          <w:t>расу</w:t>
        </w:r>
      </w:hyperlink>
      <w:r w:rsidRPr="0024103A">
        <w:t>, </w:t>
      </w:r>
      <w:hyperlink r:id="rId18" w:tooltip="Пол организмов" w:history="1">
        <w:r w:rsidRPr="0024103A">
          <w:t>пол</w:t>
        </w:r>
      </w:hyperlink>
      <w:r w:rsidRPr="0024103A">
        <w:t> и </w:t>
      </w:r>
      <w:hyperlink r:id="rId19" w:history="1">
        <w:r w:rsidRPr="0024103A">
          <w:t>мировоззрение</w:t>
        </w:r>
      </w:hyperlink>
      <w:r w:rsidRPr="0024103A">
        <w:t xml:space="preserve"> Выбранные игроком роль и мировоззрение определяют </w:t>
      </w:r>
      <w:hyperlink r:id="rId20" w:tooltip="Божество" w:history="1">
        <w:r w:rsidRPr="0024103A">
          <w:t>божество</w:t>
        </w:r>
      </w:hyperlink>
      <w:r w:rsidRPr="0024103A">
        <w:t>, в которое верит его персонаж, а также влияют на отношение к персонажу врагов, обитающих в подземельях.</w:t>
      </w:r>
    </w:p>
    <w:p w14:paraId="558FE641" w14:textId="33F58103" w:rsidR="001D008F" w:rsidRPr="001D008F" w:rsidRDefault="001D008F" w:rsidP="001D008F">
      <w:pPr>
        <w:pStyle w:val="a4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Случайная генерация. </w:t>
      </w:r>
      <w:r>
        <w:t>Мир игры генерируется случайным образом, что позволяет сделать каждую партию уникальной.</w:t>
      </w:r>
    </w:p>
    <w:p w14:paraId="6FFEA9EC" w14:textId="3FC5DE79" w:rsidR="001D008F" w:rsidRPr="001D008F" w:rsidRDefault="001D008F" w:rsidP="001D008F">
      <w:pPr>
        <w:pStyle w:val="a4"/>
        <w:numPr>
          <w:ilvl w:val="0"/>
          <w:numId w:val="3"/>
        </w:numPr>
      </w:pPr>
      <w:r>
        <w:rPr>
          <w:b/>
          <w:bCs/>
        </w:rPr>
        <w:t>Взаимодействие с ландшафтом.</w:t>
      </w:r>
      <w:r>
        <w:t xml:space="preserve"> </w:t>
      </w:r>
      <w:r w:rsidRPr="001D008F">
        <w:t>Большую часть лабиринтов можно менять, например — прорыв туннель</w:t>
      </w:r>
      <w:r>
        <w:t>.</w:t>
      </w:r>
    </w:p>
    <w:p w14:paraId="7E080872" w14:textId="6806C46F" w:rsidR="00ED22CB" w:rsidRDefault="00D960C5" w:rsidP="005671F2">
      <w:pPr>
        <w:pStyle w:val="a4"/>
        <w:numPr>
          <w:ilvl w:val="0"/>
          <w:numId w:val="3"/>
        </w:numPr>
      </w:pPr>
      <w:r>
        <w:rPr>
          <w:b/>
          <w:bCs/>
        </w:rPr>
        <w:t xml:space="preserve">Компаньон. </w:t>
      </w:r>
      <w:r>
        <w:t>Игрока может сопровождать компаньон, которые участвуют в боях.</w:t>
      </w:r>
    </w:p>
    <w:p w14:paraId="46AE8665" w14:textId="3FCEC7AF" w:rsidR="00EC49D7" w:rsidRPr="00EC49D7" w:rsidRDefault="00EC49D7" w:rsidP="00EC49D7">
      <w:pPr>
        <w:pStyle w:val="a4"/>
        <w:numPr>
          <w:ilvl w:val="0"/>
          <w:numId w:val="3"/>
        </w:numPr>
      </w:pPr>
      <w:r>
        <w:rPr>
          <w:b/>
          <w:bCs/>
        </w:rPr>
        <w:t>Разнообразие врагов.</w:t>
      </w:r>
      <w:r>
        <w:t xml:space="preserve"> Некоторые враги могут даже после смерти игрока преследовать его до конца игры, другие могут проклинать вещи в инвентаре.</w:t>
      </w:r>
    </w:p>
    <w:p w14:paraId="1AC495FA" w14:textId="3BE5DF66" w:rsidR="00EC49D7" w:rsidRPr="006F2495" w:rsidRDefault="00EC49D7" w:rsidP="00EC49D7">
      <w:pPr>
        <w:pStyle w:val="a4"/>
        <w:numPr>
          <w:ilvl w:val="0"/>
          <w:numId w:val="3"/>
        </w:numPr>
        <w:rPr>
          <w:b/>
          <w:bCs/>
        </w:rPr>
      </w:pPr>
      <w:r w:rsidRPr="00705DD0">
        <w:rPr>
          <w:b/>
          <w:bCs/>
        </w:rPr>
        <w:t xml:space="preserve">Разные виды </w:t>
      </w:r>
      <w:r>
        <w:rPr>
          <w:b/>
          <w:bCs/>
        </w:rPr>
        <w:t xml:space="preserve">заклинаний. </w:t>
      </w:r>
      <w:r>
        <w:t xml:space="preserve">Заклинания весьма разнообразны, можно прорывать дыру под ногами врага или же запрещать существам наступать на определенные участки пола. </w:t>
      </w:r>
    </w:p>
    <w:p w14:paraId="683C49F0" w14:textId="0A546443" w:rsidR="006F2495" w:rsidRPr="00600A37" w:rsidRDefault="006F2495" w:rsidP="006F2495">
      <w:pPr>
        <w:pStyle w:val="a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Питание. </w:t>
      </w:r>
      <w:r>
        <w:t>В игре можно восполнять здоровьем путём поглощения различной пищи, которая может еще и наложить негативные или положительные эффекты.</w:t>
      </w:r>
    </w:p>
    <w:p w14:paraId="6B387D60" w14:textId="3F36B43E" w:rsidR="00600A37" w:rsidRPr="00600A37" w:rsidRDefault="00600A37" w:rsidP="00600A37">
      <w:pPr>
        <w:pStyle w:val="a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Перки. </w:t>
      </w:r>
      <w:r>
        <w:t>В игре есть пассивные бонусы и эффекты, похожие на перки.</w:t>
      </w:r>
    </w:p>
    <w:p w14:paraId="5F80BB8C" w14:textId="77777777" w:rsidR="00A21F6D" w:rsidRDefault="00A21F6D" w:rsidP="003973DD">
      <w:pPr>
        <w:pStyle w:val="a4"/>
        <w:ind w:firstLine="0"/>
      </w:pPr>
      <w:bookmarkStart w:id="0" w:name="_GoBack"/>
      <w:bookmarkEnd w:id="0"/>
    </w:p>
    <w:p w14:paraId="52280335" w14:textId="77777777" w:rsidR="003973DD" w:rsidRDefault="003973DD" w:rsidP="003973DD">
      <w:pPr>
        <w:pStyle w:val="a4"/>
        <w:ind w:firstLine="0"/>
      </w:pPr>
    </w:p>
    <w:tbl>
      <w:tblPr>
        <w:tblStyle w:val="ac"/>
        <w:tblpPr w:leftFromText="180" w:rightFromText="180" w:vertAnchor="text" w:horzAnchor="page" w:tblpX="411" w:tblpY="-80"/>
        <w:tblW w:w="11194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193"/>
        <w:gridCol w:w="1099"/>
        <w:gridCol w:w="1099"/>
        <w:gridCol w:w="1510"/>
        <w:gridCol w:w="962"/>
        <w:gridCol w:w="960"/>
        <w:gridCol w:w="962"/>
        <w:gridCol w:w="1146"/>
      </w:tblGrid>
      <w:tr w:rsidR="004B0546" w14:paraId="143A4FA7" w14:textId="77777777" w:rsidTr="004B0546">
        <w:trPr>
          <w:trHeight w:val="781"/>
        </w:trPr>
        <w:tc>
          <w:tcPr>
            <w:tcW w:w="1413" w:type="dxa"/>
          </w:tcPr>
          <w:p w14:paraId="2B0911C6" w14:textId="77777777" w:rsidR="004B0546" w:rsidRPr="00EC49D7" w:rsidRDefault="004B0546" w:rsidP="004B0546">
            <w:pPr>
              <w:pStyle w:val="22"/>
            </w:pPr>
            <w:r>
              <w:t>Название игры</w:t>
            </w:r>
            <w:r w:rsidRPr="00EC49D7">
              <w:t>/</w:t>
            </w:r>
          </w:p>
          <w:p w14:paraId="15FBA18A" w14:textId="77777777" w:rsidR="004B0546" w:rsidRPr="00586A5F" w:rsidRDefault="004B0546" w:rsidP="004B0546">
            <w:pPr>
              <w:pStyle w:val="22"/>
            </w:pPr>
            <w:r>
              <w:t>Механики</w:t>
            </w:r>
          </w:p>
        </w:tc>
        <w:tc>
          <w:tcPr>
            <w:tcW w:w="850" w:type="dxa"/>
          </w:tcPr>
          <w:p w14:paraId="7170DEFB" w14:textId="17E250B5" w:rsidR="004B0546" w:rsidRPr="008F51EC" w:rsidRDefault="00EC49D7" w:rsidP="004B0546">
            <w:pPr>
              <w:pStyle w:val="22"/>
            </w:pPr>
            <w:r>
              <w:t>Классы</w:t>
            </w:r>
          </w:p>
        </w:tc>
        <w:tc>
          <w:tcPr>
            <w:tcW w:w="1193" w:type="dxa"/>
          </w:tcPr>
          <w:p w14:paraId="122737B3" w14:textId="66A32B7C" w:rsidR="004B0546" w:rsidRPr="008F51EC" w:rsidRDefault="00EC49D7" w:rsidP="004B0546">
            <w:pPr>
              <w:pStyle w:val="22"/>
            </w:pPr>
            <w:r>
              <w:t>Разнообразие врагов</w:t>
            </w:r>
          </w:p>
        </w:tc>
        <w:tc>
          <w:tcPr>
            <w:tcW w:w="1099" w:type="dxa"/>
          </w:tcPr>
          <w:p w14:paraId="059092E4" w14:textId="7F7744E9" w:rsidR="004B0546" w:rsidRPr="008F51EC" w:rsidRDefault="00EC49D7" w:rsidP="004B0546">
            <w:pPr>
              <w:pStyle w:val="22"/>
            </w:pPr>
            <w:r>
              <w:t>Взаимодействие с ланшафтом</w:t>
            </w:r>
          </w:p>
        </w:tc>
        <w:tc>
          <w:tcPr>
            <w:tcW w:w="1099" w:type="dxa"/>
          </w:tcPr>
          <w:p w14:paraId="77F56ECA" w14:textId="759FC2C9" w:rsidR="004B0546" w:rsidRPr="008F51EC" w:rsidRDefault="00EC49D7" w:rsidP="004B0546">
            <w:pPr>
              <w:pStyle w:val="22"/>
            </w:pPr>
            <w:r>
              <w:t>Случайная генерация</w:t>
            </w:r>
            <w:r w:rsidR="004B0546">
              <w:t xml:space="preserve"> </w:t>
            </w:r>
          </w:p>
        </w:tc>
        <w:tc>
          <w:tcPr>
            <w:tcW w:w="1510" w:type="dxa"/>
          </w:tcPr>
          <w:p w14:paraId="1DA83A2A" w14:textId="67233E25" w:rsidR="004B0546" w:rsidRPr="008F51EC" w:rsidRDefault="00EC49D7" w:rsidP="004B0546">
            <w:pPr>
              <w:pStyle w:val="22"/>
            </w:pPr>
            <w:r>
              <w:t>Заклинания</w:t>
            </w:r>
          </w:p>
        </w:tc>
        <w:tc>
          <w:tcPr>
            <w:tcW w:w="962" w:type="dxa"/>
          </w:tcPr>
          <w:p w14:paraId="59CC1D9F" w14:textId="6C5D3C56" w:rsidR="004B0546" w:rsidRPr="003973DD" w:rsidRDefault="00266BF2" w:rsidP="00EC49D7">
            <w:pPr>
              <w:pStyle w:val="22"/>
            </w:pPr>
            <w:r>
              <w:t>Питание</w:t>
            </w:r>
          </w:p>
        </w:tc>
        <w:tc>
          <w:tcPr>
            <w:tcW w:w="960" w:type="dxa"/>
          </w:tcPr>
          <w:p w14:paraId="069937BA" w14:textId="25D2DF57" w:rsidR="004B0546" w:rsidRPr="003973DD" w:rsidRDefault="00EC49D7" w:rsidP="004B0546">
            <w:pPr>
              <w:pStyle w:val="22"/>
            </w:pPr>
            <w:r>
              <w:t>Крафт</w:t>
            </w:r>
          </w:p>
        </w:tc>
        <w:tc>
          <w:tcPr>
            <w:tcW w:w="962" w:type="dxa"/>
          </w:tcPr>
          <w:p w14:paraId="3EFBA1AD" w14:textId="0977A29D" w:rsidR="004B0546" w:rsidRPr="003973DD" w:rsidRDefault="00EC49D7" w:rsidP="004B0546">
            <w:pPr>
              <w:pStyle w:val="22"/>
            </w:pPr>
            <w:r>
              <w:t>Компаньон</w:t>
            </w:r>
          </w:p>
        </w:tc>
        <w:tc>
          <w:tcPr>
            <w:tcW w:w="1146" w:type="dxa"/>
          </w:tcPr>
          <w:p w14:paraId="56765226" w14:textId="36CC397D" w:rsidR="004B0546" w:rsidRPr="003973DD" w:rsidRDefault="00EC49D7" w:rsidP="004B0546">
            <w:pPr>
              <w:pStyle w:val="22"/>
            </w:pPr>
            <w:r>
              <w:t>Перки</w:t>
            </w:r>
          </w:p>
        </w:tc>
      </w:tr>
      <w:tr w:rsidR="004B0546" w14:paraId="6365DD8E" w14:textId="77777777" w:rsidTr="004B0546">
        <w:trPr>
          <w:trHeight w:val="1083"/>
        </w:trPr>
        <w:tc>
          <w:tcPr>
            <w:tcW w:w="1413" w:type="dxa"/>
          </w:tcPr>
          <w:p w14:paraId="1C0E76F6" w14:textId="46701884" w:rsidR="004B0546" w:rsidRPr="00EC49D7" w:rsidRDefault="00EC49D7" w:rsidP="004B0546">
            <w:pPr>
              <w:pStyle w:val="2"/>
              <w:outlineLvl w:val="1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Desktop Dungeons</w:t>
            </w:r>
          </w:p>
          <w:p w14:paraId="71F6852B" w14:textId="77777777" w:rsidR="004B0546" w:rsidRDefault="004B0546" w:rsidP="004B0546">
            <w:pPr>
              <w:pStyle w:val="22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95FBF9B" w14:textId="79C7698B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3" w:type="dxa"/>
            <w:vAlign w:val="center"/>
          </w:tcPr>
          <w:p w14:paraId="09464FE4" w14:textId="4422019C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9" w:type="dxa"/>
            <w:vAlign w:val="center"/>
          </w:tcPr>
          <w:p w14:paraId="6973823E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99" w:type="dxa"/>
            <w:vAlign w:val="center"/>
          </w:tcPr>
          <w:p w14:paraId="0F586901" w14:textId="37ECAAB9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0" w:type="dxa"/>
            <w:vAlign w:val="center"/>
          </w:tcPr>
          <w:p w14:paraId="4DC11518" w14:textId="27484DA3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2" w:type="dxa"/>
            <w:vAlign w:val="center"/>
          </w:tcPr>
          <w:p w14:paraId="0353095F" w14:textId="090DD5F8" w:rsidR="004B0546" w:rsidRPr="009248C3" w:rsidRDefault="0026372C" w:rsidP="004B0546">
            <w:pPr>
              <w:pStyle w:val="22"/>
            </w:pPr>
            <w:r>
              <w:t>-</w:t>
            </w:r>
          </w:p>
        </w:tc>
        <w:tc>
          <w:tcPr>
            <w:tcW w:w="960" w:type="dxa"/>
            <w:vAlign w:val="center"/>
          </w:tcPr>
          <w:p w14:paraId="239B3836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2" w:type="dxa"/>
            <w:vAlign w:val="center"/>
          </w:tcPr>
          <w:p w14:paraId="14C83A07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46" w:type="dxa"/>
            <w:vAlign w:val="center"/>
          </w:tcPr>
          <w:p w14:paraId="6066D0D1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B0546" w14:paraId="7EB7F8F4" w14:textId="77777777" w:rsidTr="004B0546">
        <w:trPr>
          <w:trHeight w:val="1349"/>
        </w:trPr>
        <w:tc>
          <w:tcPr>
            <w:tcW w:w="1413" w:type="dxa"/>
          </w:tcPr>
          <w:p w14:paraId="55F1858C" w14:textId="1709A0B7" w:rsidR="004B0546" w:rsidRPr="00EC49D7" w:rsidRDefault="00EC49D7" w:rsidP="004B0546">
            <w:pPr>
              <w:pStyle w:val="2"/>
              <w:outlineLvl w:val="1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Caves</w:t>
            </w:r>
          </w:p>
          <w:p w14:paraId="2D9D3A74" w14:textId="77777777" w:rsidR="004B0546" w:rsidRDefault="004B0546" w:rsidP="004B0546">
            <w:pPr>
              <w:pStyle w:val="22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03D851E1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93" w:type="dxa"/>
            <w:vAlign w:val="center"/>
          </w:tcPr>
          <w:p w14:paraId="1CC9E122" w14:textId="2F77F839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9" w:type="dxa"/>
            <w:vAlign w:val="center"/>
          </w:tcPr>
          <w:p w14:paraId="07CE9844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9" w:type="dxa"/>
            <w:vAlign w:val="center"/>
          </w:tcPr>
          <w:p w14:paraId="1BB4240D" w14:textId="77A696E1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0" w:type="dxa"/>
            <w:vAlign w:val="center"/>
          </w:tcPr>
          <w:p w14:paraId="68D7B4CD" w14:textId="2A8AB8BA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2" w:type="dxa"/>
            <w:vAlign w:val="center"/>
          </w:tcPr>
          <w:p w14:paraId="36401183" w14:textId="560F4B32" w:rsidR="004B0546" w:rsidRPr="009248C3" w:rsidRDefault="009248C3" w:rsidP="004B0546">
            <w:pPr>
              <w:pStyle w:val="22"/>
            </w:pPr>
            <w:r>
              <w:t>+</w:t>
            </w:r>
          </w:p>
        </w:tc>
        <w:tc>
          <w:tcPr>
            <w:tcW w:w="960" w:type="dxa"/>
            <w:vAlign w:val="center"/>
          </w:tcPr>
          <w:p w14:paraId="52EC9DCA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62" w:type="dxa"/>
            <w:vAlign w:val="center"/>
          </w:tcPr>
          <w:p w14:paraId="5A6E27FF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46" w:type="dxa"/>
            <w:vAlign w:val="center"/>
          </w:tcPr>
          <w:p w14:paraId="4F0144C4" w14:textId="4C03A371" w:rsidR="004B0546" w:rsidRPr="009248C3" w:rsidRDefault="009248C3" w:rsidP="004B0546">
            <w:pPr>
              <w:pStyle w:val="22"/>
            </w:pPr>
            <w:r>
              <w:t>+</w:t>
            </w:r>
          </w:p>
        </w:tc>
      </w:tr>
      <w:tr w:rsidR="004B0546" w14:paraId="15560A88" w14:textId="77777777" w:rsidTr="004B0546">
        <w:trPr>
          <w:trHeight w:val="514"/>
        </w:trPr>
        <w:tc>
          <w:tcPr>
            <w:tcW w:w="1413" w:type="dxa"/>
          </w:tcPr>
          <w:p w14:paraId="72D69C1A" w14:textId="013B1297" w:rsidR="004B0546" w:rsidRDefault="00EC49D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NetHack</w:t>
            </w:r>
          </w:p>
        </w:tc>
        <w:tc>
          <w:tcPr>
            <w:tcW w:w="850" w:type="dxa"/>
            <w:vAlign w:val="center"/>
          </w:tcPr>
          <w:p w14:paraId="2E2F8E34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3" w:type="dxa"/>
            <w:vAlign w:val="center"/>
          </w:tcPr>
          <w:p w14:paraId="716F24FF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9" w:type="dxa"/>
            <w:vAlign w:val="center"/>
          </w:tcPr>
          <w:p w14:paraId="4FEB4F1C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99" w:type="dxa"/>
            <w:vAlign w:val="center"/>
          </w:tcPr>
          <w:p w14:paraId="1146C469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10" w:type="dxa"/>
            <w:vAlign w:val="center"/>
          </w:tcPr>
          <w:p w14:paraId="62E99E73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2" w:type="dxa"/>
            <w:vAlign w:val="center"/>
          </w:tcPr>
          <w:p w14:paraId="3770855C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0" w:type="dxa"/>
            <w:vAlign w:val="center"/>
          </w:tcPr>
          <w:p w14:paraId="72B8DD41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62" w:type="dxa"/>
            <w:vAlign w:val="center"/>
          </w:tcPr>
          <w:p w14:paraId="390D07B7" w14:textId="77777777" w:rsidR="004B0546" w:rsidRDefault="004B0546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46" w:type="dxa"/>
            <w:vAlign w:val="center"/>
          </w:tcPr>
          <w:p w14:paraId="43EDD01F" w14:textId="4F9B2D6D" w:rsidR="004B0546" w:rsidRPr="00600A37" w:rsidRDefault="00600A37" w:rsidP="004B0546">
            <w:pPr>
              <w:pStyle w:val="22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67EEA059" w14:textId="25B24936" w:rsidR="000830D6" w:rsidRPr="00EC49D7" w:rsidRDefault="000830D6" w:rsidP="00EC49D7">
      <w:pPr>
        <w:ind w:firstLine="0"/>
        <w:rPr>
          <w:lang w:val="en-US"/>
        </w:rPr>
      </w:pPr>
    </w:p>
    <w:p w14:paraId="43AF6AC4" w14:textId="2537308F" w:rsidR="004B0546" w:rsidRDefault="004B0546" w:rsidP="004B0546">
      <w:pPr>
        <w:pStyle w:val="2"/>
      </w:pPr>
      <w:r>
        <w:t>Вывод</w:t>
      </w:r>
    </w:p>
    <w:p w14:paraId="514E9193" w14:textId="4A92818D" w:rsidR="00D96F3C" w:rsidRPr="003010EA" w:rsidRDefault="00D96F3C" w:rsidP="00D96F3C">
      <w:r>
        <w:t>В разрабатываемой игре будут реализованы основные механики жанра</w:t>
      </w:r>
      <w:r w:rsidRPr="00D96F3C">
        <w:t xml:space="preserve">: </w:t>
      </w:r>
      <w:r w:rsidR="006F2495">
        <w:t>Разные виды врагов, случай</w:t>
      </w:r>
      <w:r w:rsidR="00CE34AE">
        <w:t xml:space="preserve">ная генерация мира, заклинания, взаимодействие с ландшафтом и классы. Так же будет добавлена система перков, подобная системе в игре </w:t>
      </w:r>
      <w:r w:rsidR="00CE34AE">
        <w:rPr>
          <w:lang w:val="en-US"/>
        </w:rPr>
        <w:t>Caves</w:t>
      </w:r>
      <w:r w:rsidR="000228F6" w:rsidRPr="003010EA">
        <w:t>.</w:t>
      </w:r>
    </w:p>
    <w:sectPr w:rsidR="00D96F3C" w:rsidRPr="003010EA" w:rsidSect="006D1376">
      <w:headerReference w:type="default" r:id="rId21"/>
      <w:pgSz w:w="11906" w:h="16838" w:code="9"/>
      <w:pgMar w:top="1134" w:right="567" w:bottom="851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F5711" w14:textId="77777777" w:rsidR="005531A2" w:rsidRDefault="005531A2" w:rsidP="00FA17DC">
      <w:r>
        <w:separator/>
      </w:r>
    </w:p>
  </w:endnote>
  <w:endnote w:type="continuationSeparator" w:id="0">
    <w:p w14:paraId="745DB766" w14:textId="77777777" w:rsidR="005531A2" w:rsidRDefault="005531A2" w:rsidP="00FA1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63921E" w14:textId="77777777" w:rsidR="005531A2" w:rsidRDefault="005531A2" w:rsidP="00FA17DC">
      <w:r>
        <w:separator/>
      </w:r>
    </w:p>
  </w:footnote>
  <w:footnote w:type="continuationSeparator" w:id="0">
    <w:p w14:paraId="393DA7A1" w14:textId="77777777" w:rsidR="005531A2" w:rsidRDefault="005531A2" w:rsidP="00FA17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A7E3A" w14:textId="77777777" w:rsidR="00AF23CD" w:rsidRDefault="00AF23C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765"/>
    <w:multiLevelType w:val="hybridMultilevel"/>
    <w:tmpl w:val="4580B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387"/>
    <w:multiLevelType w:val="hybridMultilevel"/>
    <w:tmpl w:val="036A6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904A4"/>
    <w:multiLevelType w:val="hybridMultilevel"/>
    <w:tmpl w:val="9276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E0F64"/>
    <w:multiLevelType w:val="hybridMultilevel"/>
    <w:tmpl w:val="4B486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0B"/>
    <w:rsid w:val="00014A1D"/>
    <w:rsid w:val="000216C1"/>
    <w:rsid w:val="000228F6"/>
    <w:rsid w:val="00026E71"/>
    <w:rsid w:val="000408D5"/>
    <w:rsid w:val="00042D87"/>
    <w:rsid w:val="0005018D"/>
    <w:rsid w:val="000567F4"/>
    <w:rsid w:val="000623DA"/>
    <w:rsid w:val="000830D6"/>
    <w:rsid w:val="00083519"/>
    <w:rsid w:val="00086E71"/>
    <w:rsid w:val="000943AE"/>
    <w:rsid w:val="000A1ED4"/>
    <w:rsid w:val="000A4187"/>
    <w:rsid w:val="000A4AD4"/>
    <w:rsid w:val="000B468F"/>
    <w:rsid w:val="000B4AAD"/>
    <w:rsid w:val="000B5ED0"/>
    <w:rsid w:val="000B7247"/>
    <w:rsid w:val="000C35AC"/>
    <w:rsid w:val="000C6525"/>
    <w:rsid w:val="000D0814"/>
    <w:rsid w:val="000D49AA"/>
    <w:rsid w:val="000E159F"/>
    <w:rsid w:val="000E6121"/>
    <w:rsid w:val="000E7F03"/>
    <w:rsid w:val="00103759"/>
    <w:rsid w:val="0010487E"/>
    <w:rsid w:val="0011782D"/>
    <w:rsid w:val="00117B47"/>
    <w:rsid w:val="001245DD"/>
    <w:rsid w:val="001302C3"/>
    <w:rsid w:val="00134D85"/>
    <w:rsid w:val="00146256"/>
    <w:rsid w:val="00150B37"/>
    <w:rsid w:val="0015152D"/>
    <w:rsid w:val="00151FE0"/>
    <w:rsid w:val="00162A53"/>
    <w:rsid w:val="00166FE6"/>
    <w:rsid w:val="00173730"/>
    <w:rsid w:val="001841C4"/>
    <w:rsid w:val="00190422"/>
    <w:rsid w:val="001A4DC2"/>
    <w:rsid w:val="001A5003"/>
    <w:rsid w:val="001B1E9C"/>
    <w:rsid w:val="001B4730"/>
    <w:rsid w:val="001C262D"/>
    <w:rsid w:val="001C3510"/>
    <w:rsid w:val="001C4C8A"/>
    <w:rsid w:val="001C6F4D"/>
    <w:rsid w:val="001D008F"/>
    <w:rsid w:val="001D3A42"/>
    <w:rsid w:val="001F1BE6"/>
    <w:rsid w:val="002020BB"/>
    <w:rsid w:val="0020571E"/>
    <w:rsid w:val="00206A62"/>
    <w:rsid w:val="00213A70"/>
    <w:rsid w:val="00220404"/>
    <w:rsid w:val="00230CA5"/>
    <w:rsid w:val="00233A30"/>
    <w:rsid w:val="00235A8E"/>
    <w:rsid w:val="0024103A"/>
    <w:rsid w:val="00241A1B"/>
    <w:rsid w:val="00250559"/>
    <w:rsid w:val="0025136C"/>
    <w:rsid w:val="00252328"/>
    <w:rsid w:val="00254B3A"/>
    <w:rsid w:val="0026033D"/>
    <w:rsid w:val="002631E8"/>
    <w:rsid w:val="0026372C"/>
    <w:rsid w:val="00266BF2"/>
    <w:rsid w:val="00271C2C"/>
    <w:rsid w:val="00276849"/>
    <w:rsid w:val="0028034D"/>
    <w:rsid w:val="002839E2"/>
    <w:rsid w:val="00285CAA"/>
    <w:rsid w:val="00286312"/>
    <w:rsid w:val="002879CB"/>
    <w:rsid w:val="00290BAC"/>
    <w:rsid w:val="00293241"/>
    <w:rsid w:val="00295708"/>
    <w:rsid w:val="002A4E68"/>
    <w:rsid w:val="002B2B58"/>
    <w:rsid w:val="002B3D31"/>
    <w:rsid w:val="002B7BC8"/>
    <w:rsid w:val="002C222F"/>
    <w:rsid w:val="002C2742"/>
    <w:rsid w:val="002C3F22"/>
    <w:rsid w:val="002C7DDA"/>
    <w:rsid w:val="002F2BC0"/>
    <w:rsid w:val="00300505"/>
    <w:rsid w:val="0030096A"/>
    <w:rsid w:val="003010EA"/>
    <w:rsid w:val="0030344E"/>
    <w:rsid w:val="0031226B"/>
    <w:rsid w:val="00325540"/>
    <w:rsid w:val="003257CE"/>
    <w:rsid w:val="00325E61"/>
    <w:rsid w:val="00326749"/>
    <w:rsid w:val="00326B6B"/>
    <w:rsid w:val="00326F8B"/>
    <w:rsid w:val="00336153"/>
    <w:rsid w:val="00340108"/>
    <w:rsid w:val="00340860"/>
    <w:rsid w:val="003420AD"/>
    <w:rsid w:val="00350D68"/>
    <w:rsid w:val="00355138"/>
    <w:rsid w:val="00362AAA"/>
    <w:rsid w:val="00362BDD"/>
    <w:rsid w:val="003733D3"/>
    <w:rsid w:val="0037683A"/>
    <w:rsid w:val="00393387"/>
    <w:rsid w:val="00393C0A"/>
    <w:rsid w:val="003973DD"/>
    <w:rsid w:val="00397A0B"/>
    <w:rsid w:val="003A2A07"/>
    <w:rsid w:val="003A4189"/>
    <w:rsid w:val="003A5A52"/>
    <w:rsid w:val="003B59BA"/>
    <w:rsid w:val="003B7752"/>
    <w:rsid w:val="003B77C8"/>
    <w:rsid w:val="003E4773"/>
    <w:rsid w:val="003F03E9"/>
    <w:rsid w:val="003F307B"/>
    <w:rsid w:val="00401B37"/>
    <w:rsid w:val="00406087"/>
    <w:rsid w:val="0041665B"/>
    <w:rsid w:val="0042453C"/>
    <w:rsid w:val="00435155"/>
    <w:rsid w:val="004353C7"/>
    <w:rsid w:val="0044137A"/>
    <w:rsid w:val="00442604"/>
    <w:rsid w:val="00456734"/>
    <w:rsid w:val="004602A1"/>
    <w:rsid w:val="00461513"/>
    <w:rsid w:val="00463BC0"/>
    <w:rsid w:val="004721B3"/>
    <w:rsid w:val="00474109"/>
    <w:rsid w:val="00475A5E"/>
    <w:rsid w:val="00477522"/>
    <w:rsid w:val="0048282A"/>
    <w:rsid w:val="0048291D"/>
    <w:rsid w:val="00482F94"/>
    <w:rsid w:val="00483E6A"/>
    <w:rsid w:val="0048732F"/>
    <w:rsid w:val="004933EA"/>
    <w:rsid w:val="00496E9C"/>
    <w:rsid w:val="004A11A5"/>
    <w:rsid w:val="004A3EB6"/>
    <w:rsid w:val="004A5027"/>
    <w:rsid w:val="004B0546"/>
    <w:rsid w:val="004B15B6"/>
    <w:rsid w:val="004C1B8B"/>
    <w:rsid w:val="004C60BA"/>
    <w:rsid w:val="004D2B6B"/>
    <w:rsid w:val="004D66CC"/>
    <w:rsid w:val="004D674F"/>
    <w:rsid w:val="004F1663"/>
    <w:rsid w:val="004F2D0C"/>
    <w:rsid w:val="004F429B"/>
    <w:rsid w:val="0050221D"/>
    <w:rsid w:val="0050343F"/>
    <w:rsid w:val="00505A74"/>
    <w:rsid w:val="00514541"/>
    <w:rsid w:val="005277E2"/>
    <w:rsid w:val="005324AA"/>
    <w:rsid w:val="00532A60"/>
    <w:rsid w:val="005356F9"/>
    <w:rsid w:val="00535B40"/>
    <w:rsid w:val="00541802"/>
    <w:rsid w:val="005458FD"/>
    <w:rsid w:val="005509AF"/>
    <w:rsid w:val="005531A2"/>
    <w:rsid w:val="005561E7"/>
    <w:rsid w:val="00557321"/>
    <w:rsid w:val="005671F2"/>
    <w:rsid w:val="0057088B"/>
    <w:rsid w:val="00572A32"/>
    <w:rsid w:val="00582569"/>
    <w:rsid w:val="00586A5F"/>
    <w:rsid w:val="00591B1E"/>
    <w:rsid w:val="005934E9"/>
    <w:rsid w:val="005C127E"/>
    <w:rsid w:val="005C3985"/>
    <w:rsid w:val="005D6328"/>
    <w:rsid w:val="005D6F8C"/>
    <w:rsid w:val="005F377C"/>
    <w:rsid w:val="005F5D35"/>
    <w:rsid w:val="005F6898"/>
    <w:rsid w:val="00600A37"/>
    <w:rsid w:val="00607F5C"/>
    <w:rsid w:val="006129B6"/>
    <w:rsid w:val="00634CF4"/>
    <w:rsid w:val="006360EC"/>
    <w:rsid w:val="006373C1"/>
    <w:rsid w:val="00640CE0"/>
    <w:rsid w:val="00643AE8"/>
    <w:rsid w:val="00656519"/>
    <w:rsid w:val="006634B6"/>
    <w:rsid w:val="00671492"/>
    <w:rsid w:val="006720DA"/>
    <w:rsid w:val="00676210"/>
    <w:rsid w:val="00676A6D"/>
    <w:rsid w:val="00681BB6"/>
    <w:rsid w:val="00690CAA"/>
    <w:rsid w:val="00692C78"/>
    <w:rsid w:val="00692CB6"/>
    <w:rsid w:val="0069327C"/>
    <w:rsid w:val="006936BE"/>
    <w:rsid w:val="00694666"/>
    <w:rsid w:val="00695BFE"/>
    <w:rsid w:val="006A2953"/>
    <w:rsid w:val="006A4165"/>
    <w:rsid w:val="006C7ACC"/>
    <w:rsid w:val="006D1376"/>
    <w:rsid w:val="006D2D03"/>
    <w:rsid w:val="006E0393"/>
    <w:rsid w:val="006E08C1"/>
    <w:rsid w:val="006E2FAD"/>
    <w:rsid w:val="006F20D8"/>
    <w:rsid w:val="006F2495"/>
    <w:rsid w:val="006F2FC9"/>
    <w:rsid w:val="006F3F31"/>
    <w:rsid w:val="00701441"/>
    <w:rsid w:val="00701F9E"/>
    <w:rsid w:val="00705DD0"/>
    <w:rsid w:val="00710EAD"/>
    <w:rsid w:val="00713163"/>
    <w:rsid w:val="00717CDD"/>
    <w:rsid w:val="00717E24"/>
    <w:rsid w:val="00720434"/>
    <w:rsid w:val="007313F8"/>
    <w:rsid w:val="00732DE5"/>
    <w:rsid w:val="00743CFB"/>
    <w:rsid w:val="00744751"/>
    <w:rsid w:val="007531B1"/>
    <w:rsid w:val="00773D86"/>
    <w:rsid w:val="00773F72"/>
    <w:rsid w:val="00774B48"/>
    <w:rsid w:val="00780BD3"/>
    <w:rsid w:val="00783BED"/>
    <w:rsid w:val="00785916"/>
    <w:rsid w:val="007A07A7"/>
    <w:rsid w:val="007A3B3E"/>
    <w:rsid w:val="007A4B20"/>
    <w:rsid w:val="007A7D43"/>
    <w:rsid w:val="007A7E65"/>
    <w:rsid w:val="007B0429"/>
    <w:rsid w:val="007B060A"/>
    <w:rsid w:val="007B1D68"/>
    <w:rsid w:val="007C159A"/>
    <w:rsid w:val="007C35FE"/>
    <w:rsid w:val="007D3035"/>
    <w:rsid w:val="007D63D9"/>
    <w:rsid w:val="007F0DC6"/>
    <w:rsid w:val="007F2786"/>
    <w:rsid w:val="007F531E"/>
    <w:rsid w:val="0080624F"/>
    <w:rsid w:val="00815569"/>
    <w:rsid w:val="00816263"/>
    <w:rsid w:val="00816ED5"/>
    <w:rsid w:val="00834291"/>
    <w:rsid w:val="0083585D"/>
    <w:rsid w:val="00847EAB"/>
    <w:rsid w:val="00854852"/>
    <w:rsid w:val="0087087F"/>
    <w:rsid w:val="008744E9"/>
    <w:rsid w:val="00875541"/>
    <w:rsid w:val="0087631D"/>
    <w:rsid w:val="00884809"/>
    <w:rsid w:val="00895170"/>
    <w:rsid w:val="008A6EB9"/>
    <w:rsid w:val="008A7991"/>
    <w:rsid w:val="008B0E31"/>
    <w:rsid w:val="008B44D9"/>
    <w:rsid w:val="008B7F52"/>
    <w:rsid w:val="008C2035"/>
    <w:rsid w:val="008C230A"/>
    <w:rsid w:val="008C3241"/>
    <w:rsid w:val="008C552D"/>
    <w:rsid w:val="008C6642"/>
    <w:rsid w:val="008C69D0"/>
    <w:rsid w:val="008C7362"/>
    <w:rsid w:val="008D57FF"/>
    <w:rsid w:val="008E2300"/>
    <w:rsid w:val="008E272E"/>
    <w:rsid w:val="008E4ED2"/>
    <w:rsid w:val="008E6D32"/>
    <w:rsid w:val="008F051F"/>
    <w:rsid w:val="008F1C46"/>
    <w:rsid w:val="008F51EC"/>
    <w:rsid w:val="00901089"/>
    <w:rsid w:val="00901BAC"/>
    <w:rsid w:val="009032BA"/>
    <w:rsid w:val="00903605"/>
    <w:rsid w:val="00904F25"/>
    <w:rsid w:val="00910214"/>
    <w:rsid w:val="0091749F"/>
    <w:rsid w:val="00920990"/>
    <w:rsid w:val="009209B0"/>
    <w:rsid w:val="00921C15"/>
    <w:rsid w:val="00922223"/>
    <w:rsid w:val="00923BDF"/>
    <w:rsid w:val="009248C3"/>
    <w:rsid w:val="0092657F"/>
    <w:rsid w:val="00935380"/>
    <w:rsid w:val="009421FD"/>
    <w:rsid w:val="0094387D"/>
    <w:rsid w:val="00943D16"/>
    <w:rsid w:val="009529FA"/>
    <w:rsid w:val="00954842"/>
    <w:rsid w:val="00964378"/>
    <w:rsid w:val="009672AF"/>
    <w:rsid w:val="00970806"/>
    <w:rsid w:val="00990227"/>
    <w:rsid w:val="0099096C"/>
    <w:rsid w:val="009A3C70"/>
    <w:rsid w:val="009B6FFC"/>
    <w:rsid w:val="009C73FA"/>
    <w:rsid w:val="009D0B52"/>
    <w:rsid w:val="009E56DD"/>
    <w:rsid w:val="009E5D7B"/>
    <w:rsid w:val="009E6CB8"/>
    <w:rsid w:val="009F0FCF"/>
    <w:rsid w:val="00A13409"/>
    <w:rsid w:val="00A1568D"/>
    <w:rsid w:val="00A16A00"/>
    <w:rsid w:val="00A17BAD"/>
    <w:rsid w:val="00A21E5E"/>
    <w:rsid w:val="00A21F6D"/>
    <w:rsid w:val="00A30D65"/>
    <w:rsid w:val="00A347DB"/>
    <w:rsid w:val="00A5593A"/>
    <w:rsid w:val="00A571B7"/>
    <w:rsid w:val="00A628EE"/>
    <w:rsid w:val="00A62AF5"/>
    <w:rsid w:val="00A70620"/>
    <w:rsid w:val="00A723B0"/>
    <w:rsid w:val="00A735DD"/>
    <w:rsid w:val="00A74A8B"/>
    <w:rsid w:val="00A763B5"/>
    <w:rsid w:val="00A8139C"/>
    <w:rsid w:val="00A83D6C"/>
    <w:rsid w:val="00A84F3C"/>
    <w:rsid w:val="00A915DA"/>
    <w:rsid w:val="00AA3AD5"/>
    <w:rsid w:val="00AA5286"/>
    <w:rsid w:val="00AC0ECD"/>
    <w:rsid w:val="00AC13B4"/>
    <w:rsid w:val="00AC2461"/>
    <w:rsid w:val="00AE2E22"/>
    <w:rsid w:val="00AE3222"/>
    <w:rsid w:val="00AE43D4"/>
    <w:rsid w:val="00AF23CD"/>
    <w:rsid w:val="00B01381"/>
    <w:rsid w:val="00B1155A"/>
    <w:rsid w:val="00B148F8"/>
    <w:rsid w:val="00B2289C"/>
    <w:rsid w:val="00B22B60"/>
    <w:rsid w:val="00B33B7E"/>
    <w:rsid w:val="00B4056B"/>
    <w:rsid w:val="00B44569"/>
    <w:rsid w:val="00B50480"/>
    <w:rsid w:val="00B5230C"/>
    <w:rsid w:val="00B52B64"/>
    <w:rsid w:val="00B67C0B"/>
    <w:rsid w:val="00B70A62"/>
    <w:rsid w:val="00B75F97"/>
    <w:rsid w:val="00B87EC3"/>
    <w:rsid w:val="00B95AA6"/>
    <w:rsid w:val="00B978E8"/>
    <w:rsid w:val="00BA6C77"/>
    <w:rsid w:val="00BB2C7F"/>
    <w:rsid w:val="00BC0B31"/>
    <w:rsid w:val="00BC2083"/>
    <w:rsid w:val="00BD22DC"/>
    <w:rsid w:val="00BD3495"/>
    <w:rsid w:val="00BD483E"/>
    <w:rsid w:val="00BD736B"/>
    <w:rsid w:val="00BE0F0D"/>
    <w:rsid w:val="00BE489E"/>
    <w:rsid w:val="00BF3254"/>
    <w:rsid w:val="00C02C9B"/>
    <w:rsid w:val="00C102D7"/>
    <w:rsid w:val="00C158FF"/>
    <w:rsid w:val="00C16588"/>
    <w:rsid w:val="00C16AB4"/>
    <w:rsid w:val="00C235E7"/>
    <w:rsid w:val="00C25D67"/>
    <w:rsid w:val="00C3087F"/>
    <w:rsid w:val="00C3214A"/>
    <w:rsid w:val="00C40AE3"/>
    <w:rsid w:val="00C40B6B"/>
    <w:rsid w:val="00C4190A"/>
    <w:rsid w:val="00C50353"/>
    <w:rsid w:val="00C53013"/>
    <w:rsid w:val="00C604DE"/>
    <w:rsid w:val="00C631C1"/>
    <w:rsid w:val="00C63D4A"/>
    <w:rsid w:val="00C66AC6"/>
    <w:rsid w:val="00C6716C"/>
    <w:rsid w:val="00C677D6"/>
    <w:rsid w:val="00C70E46"/>
    <w:rsid w:val="00C72563"/>
    <w:rsid w:val="00C74DC4"/>
    <w:rsid w:val="00C81FBC"/>
    <w:rsid w:val="00C8619E"/>
    <w:rsid w:val="00C94411"/>
    <w:rsid w:val="00C9763D"/>
    <w:rsid w:val="00CA09C8"/>
    <w:rsid w:val="00CA4984"/>
    <w:rsid w:val="00CA5CB6"/>
    <w:rsid w:val="00CB1EBD"/>
    <w:rsid w:val="00CB1F1A"/>
    <w:rsid w:val="00CB2BD9"/>
    <w:rsid w:val="00CB5A64"/>
    <w:rsid w:val="00CC03BF"/>
    <w:rsid w:val="00CC25C4"/>
    <w:rsid w:val="00CC2755"/>
    <w:rsid w:val="00CC5819"/>
    <w:rsid w:val="00CC6ADC"/>
    <w:rsid w:val="00CE34AE"/>
    <w:rsid w:val="00CE713A"/>
    <w:rsid w:val="00CF32F3"/>
    <w:rsid w:val="00D006B7"/>
    <w:rsid w:val="00D13694"/>
    <w:rsid w:val="00D14124"/>
    <w:rsid w:val="00D143B0"/>
    <w:rsid w:val="00D161B1"/>
    <w:rsid w:val="00D170A0"/>
    <w:rsid w:val="00D21BBB"/>
    <w:rsid w:val="00D23376"/>
    <w:rsid w:val="00D2691A"/>
    <w:rsid w:val="00D27749"/>
    <w:rsid w:val="00D277CF"/>
    <w:rsid w:val="00D320F8"/>
    <w:rsid w:val="00D33B3F"/>
    <w:rsid w:val="00D35B07"/>
    <w:rsid w:val="00D4723E"/>
    <w:rsid w:val="00D50239"/>
    <w:rsid w:val="00D5670B"/>
    <w:rsid w:val="00D64AF6"/>
    <w:rsid w:val="00D65357"/>
    <w:rsid w:val="00D72106"/>
    <w:rsid w:val="00D73C0A"/>
    <w:rsid w:val="00D7573B"/>
    <w:rsid w:val="00D8310C"/>
    <w:rsid w:val="00D8642F"/>
    <w:rsid w:val="00D8787B"/>
    <w:rsid w:val="00D9437A"/>
    <w:rsid w:val="00D9464C"/>
    <w:rsid w:val="00D960C5"/>
    <w:rsid w:val="00D96F3C"/>
    <w:rsid w:val="00D97510"/>
    <w:rsid w:val="00D97D5D"/>
    <w:rsid w:val="00DA05FA"/>
    <w:rsid w:val="00DB0080"/>
    <w:rsid w:val="00DB3DF9"/>
    <w:rsid w:val="00DB547C"/>
    <w:rsid w:val="00DE35D4"/>
    <w:rsid w:val="00DE3EE9"/>
    <w:rsid w:val="00DE699B"/>
    <w:rsid w:val="00DF5A1D"/>
    <w:rsid w:val="00E05534"/>
    <w:rsid w:val="00E07167"/>
    <w:rsid w:val="00E16ED0"/>
    <w:rsid w:val="00E20384"/>
    <w:rsid w:val="00E22590"/>
    <w:rsid w:val="00E25924"/>
    <w:rsid w:val="00E2667D"/>
    <w:rsid w:val="00E337BE"/>
    <w:rsid w:val="00E442F2"/>
    <w:rsid w:val="00E502CC"/>
    <w:rsid w:val="00E528F8"/>
    <w:rsid w:val="00E576AD"/>
    <w:rsid w:val="00E62480"/>
    <w:rsid w:val="00E63300"/>
    <w:rsid w:val="00E6445E"/>
    <w:rsid w:val="00E701FA"/>
    <w:rsid w:val="00E72246"/>
    <w:rsid w:val="00E81A34"/>
    <w:rsid w:val="00E87023"/>
    <w:rsid w:val="00E87E9B"/>
    <w:rsid w:val="00E93A84"/>
    <w:rsid w:val="00E94189"/>
    <w:rsid w:val="00E95D79"/>
    <w:rsid w:val="00EB1C05"/>
    <w:rsid w:val="00EB3427"/>
    <w:rsid w:val="00EC0DEA"/>
    <w:rsid w:val="00EC49D7"/>
    <w:rsid w:val="00EC4A71"/>
    <w:rsid w:val="00ED18EC"/>
    <w:rsid w:val="00ED22CB"/>
    <w:rsid w:val="00ED6100"/>
    <w:rsid w:val="00EE0204"/>
    <w:rsid w:val="00EE0B8B"/>
    <w:rsid w:val="00EF2263"/>
    <w:rsid w:val="00EF6077"/>
    <w:rsid w:val="00F111D8"/>
    <w:rsid w:val="00F2127E"/>
    <w:rsid w:val="00F234A6"/>
    <w:rsid w:val="00F236E3"/>
    <w:rsid w:val="00F23FCD"/>
    <w:rsid w:val="00F26B45"/>
    <w:rsid w:val="00F3088D"/>
    <w:rsid w:val="00F45DA9"/>
    <w:rsid w:val="00F4649C"/>
    <w:rsid w:val="00F46E07"/>
    <w:rsid w:val="00F47574"/>
    <w:rsid w:val="00F5605E"/>
    <w:rsid w:val="00F578C6"/>
    <w:rsid w:val="00F61509"/>
    <w:rsid w:val="00F64292"/>
    <w:rsid w:val="00F65301"/>
    <w:rsid w:val="00F65BCF"/>
    <w:rsid w:val="00F664F4"/>
    <w:rsid w:val="00F67332"/>
    <w:rsid w:val="00F70940"/>
    <w:rsid w:val="00F740E3"/>
    <w:rsid w:val="00F76397"/>
    <w:rsid w:val="00F8733F"/>
    <w:rsid w:val="00F8767A"/>
    <w:rsid w:val="00F879EA"/>
    <w:rsid w:val="00F90130"/>
    <w:rsid w:val="00F9113C"/>
    <w:rsid w:val="00F94105"/>
    <w:rsid w:val="00F97FCA"/>
    <w:rsid w:val="00FA17DC"/>
    <w:rsid w:val="00FA233E"/>
    <w:rsid w:val="00FB0A4C"/>
    <w:rsid w:val="00FB3DB2"/>
    <w:rsid w:val="00FB5A52"/>
    <w:rsid w:val="00FC3663"/>
    <w:rsid w:val="00FC6B13"/>
    <w:rsid w:val="00FE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4D72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DEA"/>
    <w:pPr>
      <w:spacing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2A60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381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667D"/>
    <w:pPr>
      <w:keepNext/>
      <w:keepLines/>
      <w:spacing w:before="360" w:after="240"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66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7CF"/>
    <w:rPr>
      <w:color w:val="808080"/>
    </w:rPr>
  </w:style>
  <w:style w:type="paragraph" w:styleId="a4">
    <w:name w:val="List Paragraph"/>
    <w:basedOn w:val="a"/>
    <w:uiPriority w:val="34"/>
    <w:qFormat/>
    <w:rsid w:val="00397A0B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FA17DC"/>
  </w:style>
  <w:style w:type="paragraph" w:styleId="a6">
    <w:name w:val="header"/>
    <w:link w:val="a7"/>
    <w:uiPriority w:val="99"/>
    <w:unhideWhenUsed/>
    <w:rsid w:val="002879CB"/>
    <w:pPr>
      <w:tabs>
        <w:tab w:val="center" w:pos="4677"/>
        <w:tab w:val="right" w:pos="9355"/>
      </w:tabs>
      <w:spacing w:line="240" w:lineRule="auto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2879CB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A17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17DC"/>
  </w:style>
  <w:style w:type="character" w:styleId="aa">
    <w:name w:val="Hyperlink"/>
    <w:basedOn w:val="a0"/>
    <w:uiPriority w:val="99"/>
    <w:unhideWhenUsed/>
    <w:rsid w:val="00DA05FA"/>
    <w:rPr>
      <w:color w:val="0000FF"/>
      <w:u w:val="single"/>
    </w:rPr>
  </w:style>
  <w:style w:type="paragraph" w:styleId="ab">
    <w:name w:val="caption"/>
    <w:next w:val="a"/>
    <w:uiPriority w:val="35"/>
    <w:unhideWhenUsed/>
    <w:qFormat/>
    <w:rsid w:val="004D2B6B"/>
    <w:pPr>
      <w:keepLines/>
    </w:pPr>
    <w:rPr>
      <w:rFonts w:ascii="Times New Roman" w:hAnsi="Times New Roman"/>
      <w:i/>
      <w:iCs/>
      <w:sz w:val="24"/>
      <w:szCs w:val="18"/>
    </w:rPr>
  </w:style>
  <w:style w:type="table" w:styleId="ac">
    <w:name w:val="Table Grid"/>
    <w:basedOn w:val="a1"/>
    <w:uiPriority w:val="39"/>
    <w:rsid w:val="002768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semiHidden/>
    <w:rsid w:val="00CA4984"/>
    <w:pPr>
      <w:spacing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532A60"/>
    <w:rPr>
      <w:rFonts w:ascii="Times New Roman" w:eastAsiaTheme="majorEastAsia" w:hAnsi="Times New Roman" w:cstheme="majorBidi"/>
      <w:b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4D2B6B"/>
    <w:pPr>
      <w:pageBreakBefore w:val="0"/>
      <w:outlineLvl w:val="9"/>
    </w:pPr>
    <w:rPr>
      <w:lang w:eastAsia="ru-RU"/>
    </w:rPr>
  </w:style>
  <w:style w:type="paragraph" w:styleId="11">
    <w:name w:val="toc 1"/>
    <w:basedOn w:val="af"/>
    <w:next w:val="a"/>
    <w:autoRedefine/>
    <w:uiPriority w:val="39"/>
    <w:unhideWhenUsed/>
    <w:rsid w:val="00461513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1513"/>
    <w:pPr>
      <w:spacing w:before="120"/>
      <w:ind w:left="220"/>
      <w:jc w:val="left"/>
    </w:pPr>
    <w:rPr>
      <w:rFonts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61513"/>
    <w:pPr>
      <w:ind w:left="440"/>
      <w:jc w:val="left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61513"/>
    <w:pPr>
      <w:ind w:left="66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1513"/>
    <w:pPr>
      <w:ind w:left="88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1513"/>
    <w:pPr>
      <w:ind w:left="110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1513"/>
    <w:pPr>
      <w:ind w:left="132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1513"/>
    <w:pPr>
      <w:ind w:left="154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1513"/>
    <w:pPr>
      <w:ind w:left="1760"/>
      <w:jc w:val="left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01381"/>
    <w:rPr>
      <w:rFonts w:ascii="Times New Roman" w:eastAsiaTheme="majorEastAsia" w:hAnsi="Times New Roman" w:cstheme="majorBidi"/>
      <w:b/>
      <w:sz w:val="40"/>
      <w:szCs w:val="26"/>
    </w:rPr>
  </w:style>
  <w:style w:type="paragraph" w:styleId="af">
    <w:name w:val="Title"/>
    <w:basedOn w:val="a"/>
    <w:next w:val="a"/>
    <w:link w:val="af0"/>
    <w:uiPriority w:val="10"/>
    <w:qFormat/>
    <w:rsid w:val="008C32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8C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a0"/>
    <w:uiPriority w:val="99"/>
    <w:semiHidden/>
    <w:unhideWhenUsed/>
    <w:rsid w:val="000D081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D0814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E489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E489E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E489E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89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89E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2667D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f7">
    <w:name w:val="Рисунок"/>
    <w:basedOn w:val="ab"/>
    <w:next w:val="ab"/>
    <w:qFormat/>
    <w:rsid w:val="004D2B6B"/>
  </w:style>
  <w:style w:type="paragraph" w:styleId="af8">
    <w:name w:val="No Spacing"/>
    <w:uiPriority w:val="1"/>
    <w:qFormat/>
    <w:rsid w:val="00406087"/>
    <w:pPr>
      <w:spacing w:line="24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12">
    <w:name w:val="Таблица 1"/>
    <w:qFormat/>
    <w:rsid w:val="00F26B45"/>
    <w:pPr>
      <w:keepNext/>
      <w:jc w:val="right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2">
    <w:name w:val="Таблица 2"/>
    <w:basedOn w:val="a"/>
    <w:qFormat/>
    <w:rsid w:val="000E6121"/>
    <w:pPr>
      <w:ind w:firstLine="0"/>
      <w:jc w:val="center"/>
    </w:pPr>
    <w:rPr>
      <w:rFonts w:cs="Times New Roman"/>
      <w:bCs/>
      <w:iCs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E2667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otion-enable-hover">
    <w:name w:val="notion-enable-hover"/>
    <w:basedOn w:val="a0"/>
    <w:rsid w:val="00EC0DEA"/>
  </w:style>
  <w:style w:type="paragraph" w:styleId="af9">
    <w:name w:val="Balloon Text"/>
    <w:basedOn w:val="a"/>
    <w:link w:val="afa"/>
    <w:uiPriority w:val="99"/>
    <w:semiHidden/>
    <w:unhideWhenUsed/>
    <w:rsid w:val="00233A3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233A30"/>
    <w:rPr>
      <w:rFonts w:ascii="Tahoma" w:hAnsi="Tahoma" w:cs="Tahoma"/>
      <w:sz w:val="16"/>
      <w:szCs w:val="16"/>
    </w:rPr>
  </w:style>
  <w:style w:type="character" w:customStyle="1" w:styleId="ts-">
    <w:name w:val="ts-переход"/>
    <w:basedOn w:val="a0"/>
    <w:rsid w:val="00233A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DEA"/>
    <w:pPr>
      <w:spacing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32A60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381"/>
    <w:pPr>
      <w:keepNext/>
      <w:keepLines/>
      <w:spacing w:before="360" w:after="240"/>
      <w:ind w:firstLine="0"/>
      <w:jc w:val="center"/>
      <w:outlineLvl w:val="1"/>
    </w:pPr>
    <w:rPr>
      <w:rFonts w:eastAsiaTheme="majorEastAsia" w:cstheme="majorBidi"/>
      <w:b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667D"/>
    <w:pPr>
      <w:keepNext/>
      <w:keepLines/>
      <w:spacing w:before="360" w:after="240"/>
      <w:ind w:firstLine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266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7CF"/>
    <w:rPr>
      <w:color w:val="808080"/>
    </w:rPr>
  </w:style>
  <w:style w:type="paragraph" w:styleId="a4">
    <w:name w:val="List Paragraph"/>
    <w:basedOn w:val="a"/>
    <w:uiPriority w:val="34"/>
    <w:qFormat/>
    <w:rsid w:val="00397A0B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FA17DC"/>
  </w:style>
  <w:style w:type="paragraph" w:styleId="a6">
    <w:name w:val="header"/>
    <w:link w:val="a7"/>
    <w:uiPriority w:val="99"/>
    <w:unhideWhenUsed/>
    <w:rsid w:val="002879CB"/>
    <w:pPr>
      <w:tabs>
        <w:tab w:val="center" w:pos="4677"/>
        <w:tab w:val="right" w:pos="9355"/>
      </w:tabs>
      <w:spacing w:line="240" w:lineRule="auto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2879CB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FA17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A17DC"/>
  </w:style>
  <w:style w:type="character" w:styleId="aa">
    <w:name w:val="Hyperlink"/>
    <w:basedOn w:val="a0"/>
    <w:uiPriority w:val="99"/>
    <w:unhideWhenUsed/>
    <w:rsid w:val="00DA05FA"/>
    <w:rPr>
      <w:color w:val="0000FF"/>
      <w:u w:val="single"/>
    </w:rPr>
  </w:style>
  <w:style w:type="paragraph" w:styleId="ab">
    <w:name w:val="caption"/>
    <w:next w:val="a"/>
    <w:uiPriority w:val="35"/>
    <w:unhideWhenUsed/>
    <w:qFormat/>
    <w:rsid w:val="004D2B6B"/>
    <w:pPr>
      <w:keepLines/>
    </w:pPr>
    <w:rPr>
      <w:rFonts w:ascii="Times New Roman" w:hAnsi="Times New Roman"/>
      <w:i/>
      <w:iCs/>
      <w:sz w:val="24"/>
      <w:szCs w:val="18"/>
    </w:rPr>
  </w:style>
  <w:style w:type="table" w:styleId="ac">
    <w:name w:val="Table Grid"/>
    <w:basedOn w:val="a1"/>
    <w:uiPriority w:val="39"/>
    <w:rsid w:val="002768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Revision"/>
    <w:hidden/>
    <w:uiPriority w:val="99"/>
    <w:semiHidden/>
    <w:rsid w:val="00CA4984"/>
    <w:pPr>
      <w:spacing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532A60"/>
    <w:rPr>
      <w:rFonts w:ascii="Times New Roman" w:eastAsiaTheme="majorEastAsia" w:hAnsi="Times New Roman" w:cstheme="majorBidi"/>
      <w:b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4D2B6B"/>
    <w:pPr>
      <w:pageBreakBefore w:val="0"/>
      <w:outlineLvl w:val="9"/>
    </w:pPr>
    <w:rPr>
      <w:lang w:eastAsia="ru-RU"/>
    </w:rPr>
  </w:style>
  <w:style w:type="paragraph" w:styleId="11">
    <w:name w:val="toc 1"/>
    <w:basedOn w:val="af"/>
    <w:next w:val="a"/>
    <w:autoRedefine/>
    <w:uiPriority w:val="39"/>
    <w:unhideWhenUsed/>
    <w:rsid w:val="00461513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61513"/>
    <w:pPr>
      <w:spacing w:before="120"/>
      <w:ind w:left="220"/>
      <w:jc w:val="left"/>
    </w:pPr>
    <w:rPr>
      <w:rFonts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461513"/>
    <w:pPr>
      <w:ind w:left="440"/>
      <w:jc w:val="left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61513"/>
    <w:pPr>
      <w:ind w:left="660"/>
      <w:jc w:val="left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61513"/>
    <w:pPr>
      <w:ind w:left="880"/>
      <w:jc w:val="left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61513"/>
    <w:pPr>
      <w:ind w:left="1100"/>
      <w:jc w:val="left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61513"/>
    <w:pPr>
      <w:ind w:left="1320"/>
      <w:jc w:val="left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61513"/>
    <w:pPr>
      <w:ind w:left="1540"/>
      <w:jc w:val="left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61513"/>
    <w:pPr>
      <w:ind w:left="1760"/>
      <w:jc w:val="left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01381"/>
    <w:rPr>
      <w:rFonts w:ascii="Times New Roman" w:eastAsiaTheme="majorEastAsia" w:hAnsi="Times New Roman" w:cstheme="majorBidi"/>
      <w:b/>
      <w:sz w:val="40"/>
      <w:szCs w:val="26"/>
    </w:rPr>
  </w:style>
  <w:style w:type="paragraph" w:styleId="af">
    <w:name w:val="Title"/>
    <w:basedOn w:val="a"/>
    <w:next w:val="a"/>
    <w:link w:val="af0"/>
    <w:uiPriority w:val="10"/>
    <w:qFormat/>
    <w:rsid w:val="008C32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8C3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a0"/>
    <w:uiPriority w:val="99"/>
    <w:semiHidden/>
    <w:unhideWhenUsed/>
    <w:rsid w:val="000D081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D0814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BE489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E489E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BE489E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489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BE489E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2667D"/>
    <w:rPr>
      <w:rFonts w:ascii="Times New Roman" w:eastAsiaTheme="majorEastAsia" w:hAnsi="Times New Roman" w:cstheme="majorBidi"/>
      <w:b/>
      <w:i/>
      <w:sz w:val="28"/>
      <w:szCs w:val="24"/>
    </w:rPr>
  </w:style>
  <w:style w:type="paragraph" w:customStyle="1" w:styleId="af7">
    <w:name w:val="Рисунок"/>
    <w:basedOn w:val="ab"/>
    <w:next w:val="ab"/>
    <w:qFormat/>
    <w:rsid w:val="004D2B6B"/>
  </w:style>
  <w:style w:type="paragraph" w:styleId="af8">
    <w:name w:val="No Spacing"/>
    <w:uiPriority w:val="1"/>
    <w:qFormat/>
    <w:rsid w:val="00406087"/>
    <w:pPr>
      <w:spacing w:line="24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12">
    <w:name w:val="Таблица 1"/>
    <w:qFormat/>
    <w:rsid w:val="00F26B45"/>
    <w:pPr>
      <w:keepNext/>
      <w:jc w:val="right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22">
    <w:name w:val="Таблица 2"/>
    <w:basedOn w:val="a"/>
    <w:qFormat/>
    <w:rsid w:val="000E6121"/>
    <w:pPr>
      <w:ind w:firstLine="0"/>
      <w:jc w:val="center"/>
    </w:pPr>
    <w:rPr>
      <w:rFonts w:cs="Times New Roman"/>
      <w:bCs/>
      <w:iCs/>
      <w:sz w:val="24"/>
      <w:szCs w:val="28"/>
    </w:rPr>
  </w:style>
  <w:style w:type="character" w:customStyle="1" w:styleId="40">
    <w:name w:val="Заголовок 4 Знак"/>
    <w:basedOn w:val="a0"/>
    <w:link w:val="4"/>
    <w:uiPriority w:val="9"/>
    <w:rsid w:val="00E2667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otion-enable-hover">
    <w:name w:val="notion-enable-hover"/>
    <w:basedOn w:val="a0"/>
    <w:rsid w:val="00EC0DEA"/>
  </w:style>
  <w:style w:type="paragraph" w:styleId="af9">
    <w:name w:val="Balloon Text"/>
    <w:basedOn w:val="a"/>
    <w:link w:val="afa"/>
    <w:uiPriority w:val="99"/>
    <w:semiHidden/>
    <w:unhideWhenUsed/>
    <w:rsid w:val="00233A30"/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233A30"/>
    <w:rPr>
      <w:rFonts w:ascii="Tahoma" w:hAnsi="Tahoma" w:cs="Tahoma"/>
      <w:sz w:val="16"/>
      <w:szCs w:val="16"/>
    </w:rPr>
  </w:style>
  <w:style w:type="character" w:customStyle="1" w:styleId="ts-">
    <w:name w:val="ts-переход"/>
    <w:basedOn w:val="a0"/>
    <w:rsid w:val="00233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Dungeons_%26_Dragons" TargetMode="External"/><Relationship Id="rId18" Type="http://schemas.openxmlformats.org/officeDocument/2006/relationships/hyperlink" Target="https://ru.wikipedia.org/wiki/%D0%9F%D0%BE%D0%BB_%D0%BE%D1%80%D0%B3%D0%B0%D0%BD%D0%B8%D0%B7%D0%BC%D0%BE%D0%B2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D%D0%B0%D1%81%D1%82%D0%BE%D0%BB%D1%8C%D0%BD%D0%B0%D1%8F_%D1%80%D0%BE%D0%BB%D0%B5%D0%B2%D0%B0%D1%8F_%D0%B8%D0%B3%D1%80%D0%B0" TargetMode="External"/><Relationship Id="rId17" Type="http://schemas.openxmlformats.org/officeDocument/2006/relationships/hyperlink" Target="https://ru.wikipedia.org/wiki/%D0%A0%D0%B0%D1%81%D1%8B_(%D1%84%D1%8D%D0%BD%D1%82%D0%B5%D0%B7%D0%B8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ru.wikipedia.org/wiki/%D0%91%D0%BE%D0%B6%D0%B5%D1%81%D1%82%D0%B2%D0%B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D%D0%BF%D0%B8%D1%87%D0%B5%D1%81%D0%BA%D0%BE%D0%B5_%D1%84%D1%8D%D0%BD%D1%82%D0%B5%D0%B7%D0%B8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Roguelike" TargetMode="External"/><Relationship Id="rId19" Type="http://schemas.openxmlformats.org/officeDocument/2006/relationships/hyperlink" Target="https://ru.wikipedia.org/wiki/%D0%9C%D0%B8%D1%80%D0%BE%D0%B2%D0%BE%D0%B7%D0%B7%D1%80%D0%B5%D0%BD%D0%B8%D0%B5_%D0%B2_Dungeons_%26_Drago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F%D0%BE%D1%88%D0%B0%D0%B3%D0%BE%D0%B2%D0%B0%D1%8F_%D1%82%D0%B0%D0%BA%D1%82%D0%B8%D0%BA%D0%B0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64;&#1072;&#1073;&#1083;&#1086;&#1085;%20&#1076;&#1086;&#1082;&#1091;&#1084;&#1091;&#1085;&#1090;&#1086;&#1074;%20&#1041;&#1043;&#1058;&#105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95FB1-BD55-4453-BF10-15985182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докумунтов БГТУ.dotx</Template>
  <TotalTime>3785</TotalTime>
  <Pages>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99</cp:revision>
  <dcterms:created xsi:type="dcterms:W3CDTF">2022-01-13T11:53:00Z</dcterms:created>
  <dcterms:modified xsi:type="dcterms:W3CDTF">2022-04-25T09:53:00Z</dcterms:modified>
</cp:coreProperties>
</file>